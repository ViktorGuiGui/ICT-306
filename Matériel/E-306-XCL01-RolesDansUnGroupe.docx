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7F44D269" w:rsidR="000C3E21" w:rsidRPr="00F01024" w:rsidRDefault="008B789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Non, j’essaie en général d’être orthodoxe, même si des fois je peux ajouter des touches personnelles</w:t>
            </w:r>
          </w:p>
        </w:tc>
        <w:tc>
          <w:tcPr>
            <w:tcW w:w="4085" w:type="dxa"/>
          </w:tcPr>
          <w:p w14:paraId="72C7B407" w14:textId="5A14B15B" w:rsidR="000C3E21" w:rsidRPr="00F01024" w:rsidRDefault="008B789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trouve Jérémie assez orthodoxe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25BB7EDB" w:rsidR="000C3E21" w:rsidRPr="00F01024" w:rsidRDefault="008B789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Très communicatif, voire même un peu trop. Je ne perds cependant pas l’intérêt, même quand l’enthousiasme est passé.</w:t>
            </w:r>
          </w:p>
        </w:tc>
        <w:tc>
          <w:tcPr>
            <w:tcW w:w="4085" w:type="dxa"/>
          </w:tcPr>
          <w:p w14:paraId="5DEA7615" w14:textId="32FF8065" w:rsidR="000C3E21" w:rsidRPr="00F01024" w:rsidRDefault="008B789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Moyennement communicatif, il arrive à rester dans sa bulle, et aussi demander de l’aide.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63DD7F77" w:rsidR="000C3E21" w:rsidRPr="00F01024" w:rsidRDefault="002C6D4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Peu mature, mais </w:t>
            </w:r>
            <w:r w:rsidR="008B7896">
              <w:rPr>
                <w:rFonts w:ascii="Century Gothic" w:hAnsi="Century Gothic"/>
              </w:rPr>
              <w:t>j’aime bien assigner des rôles préci</w:t>
            </w:r>
            <w:r>
              <w:rPr>
                <w:rFonts w:ascii="Century Gothic" w:hAnsi="Century Gothic"/>
              </w:rPr>
              <w:t>s, sans toutefois déléguer trop (je garde du travail pour moi également).</w:t>
            </w:r>
            <w:bookmarkStart w:id="0" w:name="_GoBack"/>
            <w:bookmarkEnd w:id="0"/>
          </w:p>
        </w:tc>
        <w:tc>
          <w:tcPr>
            <w:tcW w:w="4085" w:type="dxa"/>
          </w:tcPr>
          <w:p w14:paraId="334A303F" w14:textId="505A675F" w:rsidR="000C3E21" w:rsidRPr="00F01024" w:rsidRDefault="008B789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Pareil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0A679310" w:rsidR="000C3E21" w:rsidRPr="00F01024" w:rsidRDefault="008B789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Toujours dans la compétition, la pression ne me fait pas peur.</w:t>
            </w:r>
          </w:p>
        </w:tc>
        <w:tc>
          <w:tcPr>
            <w:tcW w:w="4085" w:type="dxa"/>
          </w:tcPr>
          <w:p w14:paraId="18836A8F" w14:textId="673579CD" w:rsidR="000C3E21" w:rsidRPr="00F01024" w:rsidRDefault="008B789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Très compétitif pour les choses qui le tienne à cœur.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2B04DE37" w:rsidR="000C3E21" w:rsidRPr="00F01024" w:rsidRDefault="008B789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Non, je ne réfléchis pas beaucoup avant d’agir.</w:t>
            </w:r>
          </w:p>
        </w:tc>
        <w:tc>
          <w:tcPr>
            <w:tcW w:w="4085" w:type="dxa"/>
          </w:tcPr>
          <w:p w14:paraId="658DF397" w14:textId="4D872B44" w:rsidR="000C3E21" w:rsidRPr="00F01024" w:rsidRDefault="008B7896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Réfléchit avant d’agir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573B0F3F" w:rsidR="000C3E21" w:rsidRPr="00F01024" w:rsidRDefault="002C6D4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Assez coopératif.</w:t>
            </w:r>
          </w:p>
        </w:tc>
        <w:tc>
          <w:tcPr>
            <w:tcW w:w="4085" w:type="dxa"/>
          </w:tcPr>
          <w:p w14:paraId="141AF7A5" w14:textId="3D0CD86B" w:rsidR="000C3E21" w:rsidRPr="00F01024" w:rsidRDefault="002C6D4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Idem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384D5530" w:rsidR="000C3E21" w:rsidRPr="00F01024" w:rsidRDefault="002C6D4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 peu lent, et je change des fois de plan en cours de route</w:t>
            </w:r>
          </w:p>
        </w:tc>
        <w:tc>
          <w:tcPr>
            <w:tcW w:w="4085" w:type="dxa"/>
          </w:tcPr>
          <w:p w14:paraId="025E8C0B" w14:textId="67DD9C78" w:rsidR="000C3E21" w:rsidRPr="00F01024" w:rsidRDefault="002C6D4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Assez efficace, peut changer de plan en cours de route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5A35CA22" w:rsidR="000C3E21" w:rsidRPr="00F01024" w:rsidRDefault="002C6D4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ne relis pas tout le temps</w:t>
            </w:r>
          </w:p>
        </w:tc>
        <w:tc>
          <w:tcPr>
            <w:tcW w:w="4085" w:type="dxa"/>
          </w:tcPr>
          <w:p w14:paraId="2FD820FA" w14:textId="05518D9C" w:rsidR="000C3E21" w:rsidRPr="00F01024" w:rsidRDefault="002C6D4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Relit moyennement</w:t>
            </w: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71B5354B" w:rsidR="000C3E21" w:rsidRPr="00F01024" w:rsidRDefault="002C6D4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Peu autonome, mais je fourni volontiers les compétences acquises.</w:t>
            </w:r>
          </w:p>
        </w:tc>
        <w:tc>
          <w:tcPr>
            <w:tcW w:w="4085" w:type="dxa"/>
          </w:tcPr>
          <w:p w14:paraId="705CAF75" w14:textId="461899EA" w:rsidR="000C3E21" w:rsidRPr="00F01024" w:rsidRDefault="002C6D45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Assez autonome.</w:t>
            </w: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0C3BE" w14:textId="77777777" w:rsidR="009908F9" w:rsidRDefault="009908F9">
      <w:r>
        <w:separator/>
      </w:r>
    </w:p>
  </w:endnote>
  <w:endnote w:type="continuationSeparator" w:id="0">
    <w:p w14:paraId="40319BF1" w14:textId="77777777" w:rsidR="009908F9" w:rsidRDefault="00990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31550E92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2C6D45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2C6D45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7227FC" w14:textId="77777777" w:rsidR="009908F9" w:rsidRDefault="009908F9">
      <w:r>
        <w:separator/>
      </w:r>
    </w:p>
  </w:footnote>
  <w:footnote w:type="continuationSeparator" w:id="0">
    <w:p w14:paraId="672D6693" w14:textId="77777777" w:rsidR="009908F9" w:rsidRDefault="00990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C6D45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B7896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908F9"/>
    <w:rsid w:val="009B6FDC"/>
    <w:rsid w:val="009C689F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30788"/>
    <w:rsid w:val="00C6708B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</Template>
  <TotalTime>108</TotalTime>
  <Pages>2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Viktor Guisan</cp:lastModifiedBy>
  <cp:revision>22</cp:revision>
  <cp:lastPrinted>2018-11-20T15:14:00Z</cp:lastPrinted>
  <dcterms:created xsi:type="dcterms:W3CDTF">2016-03-16T10:37:00Z</dcterms:created>
  <dcterms:modified xsi:type="dcterms:W3CDTF">2024-01-15T11:02:00Z</dcterms:modified>
</cp:coreProperties>
</file>